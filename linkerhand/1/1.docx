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478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首先，在预抓取训练的时候，可以在isaac里面调整手部的位姿，记录容易抓取物体手部的位姿，将其在训练的时候初始化为初始手部动作。----对于训练的转动,训练时间越久奖励可能会更低,要控制时间回合.</w:t>
      </w:r>
    </w:p>
    <w:p w14:paraId="70676B2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</w:t>
      </w:r>
    </w:p>
    <w:p w14:paraId="54E418C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这个强化学习里面，他的任务环境是通用的，就是利用了域随机化，将一些扰动因素进行随机化，训练一个通用且范化的一个策略，他将物体的size和mass都进行随机化，并且加入了一些干扰力。。。。对物体尺寸进行域随机化，，提高策略的范化能力。。。</w:t>
      </w:r>
      <w:bookmarkStart w:id="0" w:name="_GoBack"/>
      <w:bookmarkEnd w:id="0"/>
    </w:p>
    <w:p w14:paraId="237599B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</w:t>
      </w:r>
    </w:p>
    <w:p w14:paraId="00F9C0E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SDK的编译和下载：在网上下载最新的SDK包之后，在编译时可能会出现缺失empy的问题。</w:t>
      </w:r>
    </w:p>
    <w:p w14:paraId="05F75B52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首先查看python的版本和pip和pip3的版本，确认python版本在3.8.</w:t>
      </w:r>
    </w:p>
    <w:p w14:paraId="2ABBDD84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然后进行pip install empy下载这个包。</w:t>
      </w:r>
    </w:p>
    <w:p w14:paraId="6D6C08E9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下载完之后可以在pip show empy查看版本号，有时候需要特定版本的empy，这就需要我们先卸载这个版本的empy，然后在下载制定版本的empy。</w:t>
      </w:r>
    </w:p>
    <w:p w14:paraId="5D41EB60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这样就有了empy，之前如果编译过，需要先把build和devel这两个文件夹删除，然后在catkin_make。</w:t>
      </w:r>
    </w:p>
    <w:p w14:paraId="4DDD798E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如果在缺少别的包，就直接下载就可以。</w:t>
      </w:r>
    </w:p>
    <w:p w14:paraId="63CF8F5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</w:t>
      </w:r>
    </w:p>
    <w:p w14:paraId="4BC73189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进行旋转时，可能会出现的是手一直拿着方块做抖动以此来获取奖励，加入新的奖励函数，将转动方向一致性作为旋转奖励。</w:t>
      </w:r>
    </w:p>
    <w:p w14:paraId="3AD0FD4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</w:t>
      </w:r>
    </w:p>
    <w:p w14:paraId="4D9C58F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在创建一个新的任务时，isaac里面的模型要尽可能的去贴近现实，</w:t>
      </w:r>
      <w:r>
        <w:rPr>
          <w:rFonts w:hint="eastAsia"/>
          <w:b/>
          <w:bCs/>
          <w:highlight w:val="yellow"/>
          <w:lang w:val="en-US" w:eastAsia="zh-CN"/>
        </w:rPr>
        <w:t>比如说</w:t>
      </w:r>
      <w:r>
        <w:rPr>
          <w:rFonts w:hint="eastAsia"/>
          <w:b/>
          <w:bCs/>
          <w:lang w:val="en-US" w:eastAsia="zh-CN"/>
        </w:rPr>
        <w:t>我在将右手换成左手时，左手可能是因为关节质量或者刚度和阻尼的设置不同，产生了因重力原因的自然下落。（我将重力设为0进行了实验）。。。然后我将刚度和阻尼和力矩进行了调整，可以不因为重力影响而下落。。。（</w:t>
      </w:r>
      <w:r>
        <w:rPr>
          <w:rFonts w:hint="eastAsia"/>
          <w:b/>
          <w:bCs/>
          <w:highlight w:val="yellow"/>
          <w:lang w:val="en-US" w:eastAsia="zh-CN"/>
        </w:rPr>
        <w:t>没有考虑机械手的pd控制;;;待解决。。</w:t>
      </w:r>
      <w:r>
        <w:rPr>
          <w:rFonts w:hint="eastAsia"/>
          <w:b/>
          <w:bCs/>
          <w:lang w:val="en-US" w:eastAsia="zh-CN"/>
        </w:rPr>
        <w:t>。）------在换手的时候应该是urdf的问题，我将urdf中的inertial惯性张量进行了替换，替换成了与右手完全相同的，解决了这个下垂的问题，具体影响还待研究。。。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highlight w:val="yellow"/>
          <w:lang w:val="en-US" w:eastAsia="zh-CN"/>
        </w:rPr>
        <w:t>inertial惯性张量的理解：</w:t>
      </w:r>
      <w:r>
        <w:rPr>
          <w:rFonts w:hint="eastAsia"/>
          <w:b/>
          <w:bCs/>
          <w:lang w:val="en-US" w:eastAsia="zh-CN"/>
        </w:rPr>
        <w:t>惯性张量的origin是惯性属性相对于物体的哪个点进行计算，他的xyz和rpy决定了惯性张量在物体的定位和旋转。</w:t>
      </w:r>
    </w:p>
    <w:p w14:paraId="4B1587D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</w:t>
      </w:r>
    </w:p>
    <w:p w14:paraId="110FDA2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在isaac中，每一个环境任务的智能体可能都不一样，利用rl-games的开源库里面的runner注册工厂，利用工厂进行注册的name进行create相对应的智能体。智能体就是对应的强化学习算法</w:t>
      </w:r>
    </w:p>
    <w:p w14:paraId="20630092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</w:t>
      </w:r>
    </w:p>
    <w:p w14:paraId="48DB4D57"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num_position_iterations</w:t>
      </w:r>
      <w:r>
        <w:rPr>
          <w:rFonts w:hint="eastAsia"/>
          <w:b/>
          <w:bCs/>
          <w:lang w:val="en-US" w:eastAsia="zh-CN"/>
        </w:rPr>
        <w:t>位置迭代次数的作用是发生碰撞的后，可能会因为计算误差导致位置偏移，这个参数的作用就是在每个仿真步中迭代修正这些误差。</w:t>
      </w:r>
    </w:p>
    <w:p w14:paraId="0BE2CF1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在仿真中，出现关节松动或者夹不稳，可以适当的提高一下。关节可能有多个自由度</w:t>
      </w:r>
    </w:p>
    <w:p w14:paraId="6DF4330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bounce_threshold_velocity反弹阈值速度，这个可以控制物体在发生碰撞时会不会反弹，低于设置的这个值就会反弹。</w:t>
      </w:r>
    </w:p>
    <w:p w14:paraId="742D9C5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max_depenetration_velocity最大去重叠速度，当两个物体发生穿透时，最大允许的去重叠速度，可以减少物体在手指间弹跳。</w:t>
      </w:r>
    </w:p>
    <w:p w14:paraId="29CB09BB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collision_group碰撞组，只有两个物体在同一个组内才会产生碰撞。在create_actor内使用，collision_filter是一个位掩码，如果设置了相同的位的话，就不会碰撞。0会碰撞.</w:t>
      </w:r>
    </w:p>
    <w:p w14:paraId="5305099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</w:t>
      </w:r>
    </w:p>
    <w:p w14:paraId="18E193C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fps小的原因是什么总结可能的原因。计算量太大？还没有弄清楚是哪里的计算量大，根据网上和isaac实例分析：</w:t>
      </w:r>
    </w:p>
    <w:p w14:paraId="3D81A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第一种可能：手部各个关节的effort是否过大，在转动的时候直接将方块推走。</w:t>
      </w:r>
    </w:p>
    <w:p w14:paraId="5C955A8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第二种：碰撞过滤，是否没有将这个手部的碰撞进行过滤。刚体数量变多。</w:t>
      </w:r>
    </w:p>
    <w:p w14:paraId="0E5F444D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第三种：是否可以将horizon_length这个参数进行减少，这个参数是训练horizon_length个步长之后进行梯度更新策略，过低会不稳定，过高会增加训练时间。策略更新慢。</w:t>
      </w:r>
    </w:p>
    <w:p w14:paraId="35AE1B83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第四种：观测空间增大，神经网络推理变慢，是否可以利用减少网络结构来优化计算。</w:t>
      </w:r>
    </w:p>
    <w:p w14:paraId="7CD80DCF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找到问题：</w:t>
      </w:r>
      <w:r>
        <w:rPr>
          <w:rFonts w:hint="eastAsia"/>
          <w:b/>
          <w:bCs/>
          <w:lang w:val="en-US" w:eastAsia="zh-CN"/>
        </w:rPr>
        <w:t>我将isaac中的凸分解去掉之后，训练的fps显著增大，占用的显存也降低了很多，初步的分析应该是凸分解使手部模型的碰撞计算变的更大了，导致计算量增大，fps提高不上去。</w:t>
      </w:r>
    </w:p>
    <w:p w14:paraId="647E4264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凸分解是什么：</w:t>
      </w:r>
      <w:r>
        <w:rPr>
          <w:rFonts w:hint="eastAsia"/>
          <w:b/>
          <w:bCs/>
          <w:lang w:val="en-US" w:eastAsia="zh-CN"/>
        </w:rPr>
        <w:t>凸分解（VHACD）会在加载模型时对复杂形状进行凸包分解，首先会增加初始化的时间，并且在多个凸包在物理仿真时会单独进行碰撞检测，增加了GPU计算量。凸分解的作用是优化复杂模型的碰撞检测，但会增加计算成本。</w:t>
      </w:r>
      <w:r>
        <w:rPr>
          <w:rFonts w:hint="eastAsia"/>
          <w:b/>
          <w:bCs/>
          <w:highlight w:val="yellow"/>
          <w:lang w:val="en-US" w:eastAsia="zh-CN"/>
        </w:rPr>
        <w:t>凸分解将凹形状的刚体进行凸包分解,凹形状不容易进行碰撞,在物理仿真中无法得到充分考虑</w:t>
      </w:r>
      <w:r>
        <w:rPr>
          <w:rFonts w:hint="eastAsia"/>
          <w:b/>
          <w:bCs/>
          <w:lang w:val="en-US" w:eastAsia="zh-CN"/>
        </w:rPr>
        <w:t>.</w:t>
      </w:r>
    </w:p>
    <w:p w14:paraId="4A1C79C9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平衡凸分解和fps</w:t>
      </w:r>
      <w:r>
        <w:rPr>
          <w:rFonts w:hint="eastAsia"/>
          <w:b/>
          <w:bCs/>
          <w:lang w:val="en-US" w:eastAsia="zh-CN"/>
        </w:rPr>
        <w:t>：可以将关键部位进行凸分解，或者将凸分解的程度降低</w:t>
      </w:r>
    </w:p>
    <w:p w14:paraId="468311EF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hand_asset_options.vhacd_params.max_convex_hulls = 10  # 默认 64，改小点</w:t>
      </w:r>
      <w:r>
        <w:rPr>
          <w:rFonts w:hint="eastAsia"/>
          <w:b/>
          <w:bCs/>
          <w:lang w:val="en-US" w:eastAsia="zh-CN"/>
        </w:rPr>
        <w:t>，减少凸包数量</w:t>
      </w:r>
    </w:p>
    <w:p w14:paraId="7BCAFB39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hand_asset_options.vhacd_params.resolution = 50000  # 默认 100000~300000</w:t>
      </w:r>
      <w:r>
        <w:rPr>
          <w:rFonts w:hint="eastAsia"/>
          <w:b/>
          <w:bCs/>
          <w:lang w:val="en-US" w:eastAsia="zh-CN"/>
        </w:rPr>
        <w:t>，降低细节</w:t>
      </w:r>
    </w:p>
    <w:p w14:paraId="2FA422E9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 w14:paraId="480A711B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 w14:paraId="6FC2A24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</w:t>
      </w:r>
    </w:p>
    <w:p w14:paraId="721013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通过ssh连接本地网络的linux主机,知道ip地址和密码就可以,还可以使用scp命令进行传输数据,两台主机之间.</w:t>
      </w:r>
    </w:p>
    <w:p w14:paraId="3D34D2FC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当pytorch加载不进去的时候，清理pytorch缓存。重新编译他</w:t>
      </w:r>
    </w:p>
    <w:p w14:paraId="03047DF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</w:t>
      </w:r>
    </w:p>
    <w:p w14:paraId="44A6138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缓存抓取位姿的时候，为了记录手部姿态的多样性，随机化初始一个自由度张量，设定一个在这个姿态的抓取搜索半径，搜索半径就是一个权重，将其与随机初始化的自由度张量与记录的自由度相加，这样就会在设定自由度附近进行寻找合适的抓取姿态。</w:t>
      </w:r>
    </w:p>
    <w:p w14:paraId="5C1C25D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</w:t>
      </w:r>
    </w:p>
    <w:p w14:paraId="6E5D0A7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在代码中，为了符合现实中的情况，对物体（方块）设定了一个轴和随机角度进行转动，目的就是稳定让手部抓取成功。让缓存数据更加健壮。</w:t>
      </w:r>
    </w:p>
    <w:p w14:paraId="0388F3E2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</w:t>
      </w:r>
    </w:p>
    <w:p w14:paraId="1AA05EE4"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他的执行顺序是这样的，根据每一个环境的索引进行重置环境，reset。查看哪个环境到达了重置环境的条件，就根据索引对其进行reset_idx进行重置环境。</w:t>
      </w:r>
    </w:p>
    <w:p w14:paraId="3A6D2303"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</w:t>
      </w:r>
    </w:p>
    <w:p w14:paraId="43D80CE9">
      <w:pPr>
        <w:pBdr>
          <w:bottom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还有就是isaac 里面的api是读取urdf文件里面的自由度，关节，属性等东西，是直接利用函数将其自由度等信息存储在一个张量当中，</w:t>
      </w:r>
    </w:p>
    <w:p w14:paraId="77BD4DC5">
      <w:pPr>
        <w:rPr>
          <w:rFonts w:hint="default"/>
          <w:b/>
          <w:bCs/>
          <w:lang w:val="en-US" w:eastAsia="zh-CN"/>
        </w:rPr>
      </w:pPr>
    </w:p>
    <w:p w14:paraId="2A738DA3"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在文件里面</w:t>
      </w:r>
      <w:r>
        <w:rPr>
          <w:rFonts w:hint="eastAsia" w:eastAsiaTheme="minorEastAsia"/>
          <w:b/>
          <w:bCs/>
          <w:lang w:eastAsia="zh-CN"/>
        </w:rPr>
        <w:t>leapsim/tasks/leap_hand_rot.py</w:t>
      </w:r>
      <w:r>
        <w:rPr>
          <w:rFonts w:hint="eastAsia"/>
          <w:b/>
          <w:bCs/>
          <w:lang w:eastAsia="zh-CN"/>
        </w:rPr>
        <w:t>，这个文件是与搭建任务环境相关的文件，里面包含了奖励函数的设计，状态空间的观测，下面是我对这个文件里面函数的理解；</w:t>
      </w:r>
    </w:p>
    <w:p w14:paraId="2AA78722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</w:t>
      </w:r>
    </w:p>
    <w:p w14:paraId="7C268F6E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物体的相关设置:总的来说就是在训练环境中,生成不同尺寸,不同环境扰动力的一个方块.</w:t>
      </w:r>
    </w:p>
    <w:p w14:paraId="64682E6B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672080" cy="8356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07F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这些参数是对物体施加一个扰动力和一些力衰减比例 ,随机扰动力设置,让物体在动态环境里更有鲁棒性.</w:t>
      </w:r>
    </w:p>
    <w:p w14:paraId="1FB7E733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randomizeScaleList: [] </w:t>
      </w:r>
    </w:p>
    <w:p w14:paraId="283AB5AD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这个参数是物体随机尺寸的一个list,在里面随机选择尺寸,他在训练时是训练一个</w:t>
      </w:r>
      <w:r>
        <w:rPr>
          <w:rFonts w:hint="eastAsia"/>
          <w:b/>
          <w:bCs/>
          <w:highlight w:val="yellow"/>
          <w:lang w:val="en-US" w:eastAsia="zh-CN"/>
        </w:rPr>
        <w:t>通用更加范化的策略,适</w:t>
      </w:r>
      <w:r>
        <w:rPr>
          <w:rFonts w:hint="eastAsia"/>
          <w:b/>
          <w:bCs/>
          <w:lang w:val="en-US" w:eastAsia="zh-CN"/>
        </w:rPr>
        <w:t>用于绝大多数尺寸的方块.在创建并行环境时会随机初始化方块尺寸.</w:t>
      </w:r>
    </w:p>
    <w:p w14:paraId="20EC6806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</w:t>
      </w:r>
    </w:p>
    <w:p w14:paraId="20220294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_create_envs函数：</w:t>
      </w:r>
    </w:p>
    <w:p w14:paraId="7471B4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在物理仿真环境下创建模型的一个函数，在里面配置手部的模型和一个物体的相关参数，并且将多个环境实例配置到gym中（并行训练）。------应该可以在这个函数里面修改模型，将自己的模型参数等导入进行训练。</w:t>
      </w:r>
    </w:p>
    <w:p w14:paraId="7958A6A5"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compute_reward(self, actions)</w:t>
      </w:r>
      <w:r>
        <w:rPr>
          <w:rFonts w:hint="eastAsia"/>
          <w:highlight w:val="yellow"/>
          <w:lang w:val="en-US" w:eastAsia="zh-CN"/>
        </w:rPr>
        <w:t>函数：</w:t>
      </w:r>
    </w:p>
    <w:p w14:paraId="7AEAF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这个函数就是根据智能体选择的动作进行计算奖励。并在必要时可以进行环境重置。</w:t>
      </w:r>
    </w:p>
    <w:p w14:paraId="047D801C">
      <w:pPr>
        <w:rPr>
          <w:rFonts w:hint="eastAsia"/>
          <w:highlight w:val="yellow"/>
          <w:lang w:val="en-US" w:eastAsia="zh-CN"/>
        </w:rPr>
      </w:pPr>
    </w:p>
    <w:p w14:paraId="0EE1B9D4"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compute_hand_reward</w:t>
      </w:r>
      <w:r>
        <w:rPr>
          <w:rFonts w:hint="eastAsia"/>
          <w:highlight w:val="yellow"/>
          <w:lang w:val="en-US" w:eastAsia="zh-CN"/>
        </w:rPr>
        <w:t>函数：</w:t>
      </w:r>
    </w:p>
    <w:p w14:paraId="2FD90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这个函数在compute_reward函数里面调用，用途是计算手的相关控制的奖励或惩罚。</w:t>
      </w:r>
    </w:p>
    <w:p w14:paraId="46998C4D">
      <w:pPr>
        <w:rPr>
          <w:rFonts w:hint="default"/>
          <w:lang w:val="en-US" w:eastAsia="zh-CN"/>
        </w:rPr>
      </w:pPr>
    </w:p>
    <w:p w14:paraId="5FC89BEC"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compute_observations</w:t>
      </w:r>
      <w:r>
        <w:rPr>
          <w:rFonts w:hint="eastAsia"/>
          <w:highlight w:val="yellow"/>
          <w:lang w:val="en-US" w:eastAsia="zh-CN"/>
        </w:rPr>
        <w:t>函数：</w:t>
      </w:r>
    </w:p>
    <w:p w14:paraId="7AED77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计算手部的观测信息，并更新 self.obs_buf，它在环境中用于为策略提供状态输入。观测空间，更新obs_buf作为强化学习的输入。</w:t>
      </w:r>
    </w:p>
    <w:p w14:paraId="12C52D28"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post_physics_step</w:t>
      </w:r>
      <w:r>
        <w:rPr>
          <w:rFonts w:hint="eastAsia"/>
          <w:highlight w:val="yellow"/>
          <w:lang w:val="en-US" w:eastAsia="zh-CN"/>
        </w:rPr>
        <w:t>：</w:t>
      </w:r>
    </w:p>
    <w:p w14:paraId="3B02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每个物理时间步结束后进行调用，就是每次执行智能体的动作后，这个函数就会被调用。用来更新环境并且提供最新的观测数据。</w:t>
      </w:r>
    </w:p>
    <w:p w14:paraId="414DEE4C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_create_ground_plane(self):</w:t>
      </w:r>
    </w:p>
    <w:p w14:paraId="7F6DC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创建仿真环境的函数</w:t>
      </w:r>
    </w:p>
    <w:p w14:paraId="51FF36FE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pre_physics_step(self, actions)</w:t>
      </w:r>
    </w:p>
    <w:p w14:paraId="1E33CD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每一次物理仿真步骤以前调用，主要是更新动作，目标以及施加力等物理状态。</w:t>
      </w:r>
    </w:p>
    <w:p w14:paraId="465B0F68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reset(self)</w:t>
      </w:r>
    </w:p>
    <w:p w14:paraId="1602AE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重置环境函数</w:t>
      </w:r>
    </w:p>
    <w:p w14:paraId="410268BB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check_termination(self, object_pos)</w:t>
      </w:r>
    </w:p>
    <w:p w14:paraId="3E6B78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查看物体的状态并且检查是否需要重置环境。</w:t>
      </w:r>
    </w:p>
    <w:p w14:paraId="18A6DD93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_refresh_gym(self):</w:t>
      </w:r>
    </w:p>
    <w:p w14:paraId="7E5527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同步物理仿真的最新状态，获取手部和物体的位姿，速度等信息。</w:t>
      </w:r>
    </w:p>
    <w:p w14:paraId="13F08A87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_create_object_asset(self):</w:t>
      </w:r>
    </w:p>
    <w:p w14:paraId="6636DD8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这个就是将手部和物体进行创建的文件。在物理仿真环境中加载并配置物体和手部模型的资产，以及对物体和手部刚体形状属性的设置。</w:t>
      </w:r>
    </w:p>
    <w:p w14:paraId="3F855F61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_init_object_pose(self)</w:t>
      </w:r>
    </w:p>
    <w:p w14:paraId="298BFE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这个函数就是初始化物体和手部位姿的函数。</w:t>
      </w:r>
    </w:p>
    <w:p w14:paraId="056A985F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_refresh_gym</w:t>
      </w:r>
    </w:p>
    <w:p w14:paraId="1611A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这个函数就是刷新物理仿真的，这里面有手部的坐标，物体的坐标和位姿和线速度和角速度</w:t>
      </w:r>
    </w:p>
    <w:p w14:paraId="113986EB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hand_asset_options.flip_visual_attachments = True</w:t>
      </w:r>
    </w:p>
    <w:p w14:paraId="54DE8E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这个是是否翻转视角的插件函数，true为可以翻转，false为不能翻转。</w:t>
      </w:r>
    </w:p>
    <w:p w14:paraId="527EE96A">
      <w:pPr>
        <w:rPr>
          <w:rFonts w:hint="eastAsia"/>
          <w:lang w:val="en-US" w:eastAsia="zh-CN"/>
        </w:rPr>
      </w:pPr>
    </w:p>
    <w:p w14:paraId="702E0390"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cfg文件夹里面，这是一个任务和训练配置文件夹。里面包含了任务的各项配置和训练的各项配置。</w:t>
      </w:r>
    </w:p>
    <w:p w14:paraId="10E597E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numObservations: 102</w:t>
      </w:r>
    </w:p>
    <w:p w14:paraId="467D0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numActions: 16</w:t>
      </w:r>
    </w:p>
    <w:p w14:paraId="4B9D9B68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根据里面的配置知道，观测空间是102维，动作空间是16维的，手的关节是16，应该对应的是每一个关节</w:t>
      </w:r>
    </w:p>
    <w:p w14:paraId="4E6E5B65"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AE520"/>
    <w:multiLevelType w:val="singleLevel"/>
    <w:tmpl w:val="9DFAE5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EBBE0F"/>
    <w:multiLevelType w:val="singleLevel"/>
    <w:tmpl w:val="FEEBB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C88FC"/>
    <w:multiLevelType w:val="singleLevel"/>
    <w:tmpl w:val="39FC88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E9BDC"/>
    <w:rsid w:val="0D7F75F4"/>
    <w:rsid w:val="1EFFCE3E"/>
    <w:rsid w:val="1F557038"/>
    <w:rsid w:val="2BF4B9C2"/>
    <w:rsid w:val="2E3B7445"/>
    <w:rsid w:val="37747216"/>
    <w:rsid w:val="3CA3D742"/>
    <w:rsid w:val="3EBBE625"/>
    <w:rsid w:val="3FC77FD5"/>
    <w:rsid w:val="4B7FB9B0"/>
    <w:rsid w:val="52DB94F9"/>
    <w:rsid w:val="53DB5C7F"/>
    <w:rsid w:val="67BBA82C"/>
    <w:rsid w:val="69FFE606"/>
    <w:rsid w:val="6CAE31D0"/>
    <w:rsid w:val="6F7E5925"/>
    <w:rsid w:val="6FAEA8C4"/>
    <w:rsid w:val="6FEF68CD"/>
    <w:rsid w:val="6FFF19F1"/>
    <w:rsid w:val="73AE9BDC"/>
    <w:rsid w:val="776B93EB"/>
    <w:rsid w:val="77D52C60"/>
    <w:rsid w:val="77F6FD8E"/>
    <w:rsid w:val="796F3B15"/>
    <w:rsid w:val="79752C63"/>
    <w:rsid w:val="79DFDD7A"/>
    <w:rsid w:val="7BB78402"/>
    <w:rsid w:val="7BFDAEB8"/>
    <w:rsid w:val="7DB903FB"/>
    <w:rsid w:val="7DF335A0"/>
    <w:rsid w:val="7DF749B8"/>
    <w:rsid w:val="7DFFBEDE"/>
    <w:rsid w:val="7EF9E608"/>
    <w:rsid w:val="7F9FB0BA"/>
    <w:rsid w:val="7FABAAE7"/>
    <w:rsid w:val="7FAFBD1F"/>
    <w:rsid w:val="7FC7C89B"/>
    <w:rsid w:val="7FEFA712"/>
    <w:rsid w:val="7FFFF19D"/>
    <w:rsid w:val="99FF565F"/>
    <w:rsid w:val="B7FFD905"/>
    <w:rsid w:val="BCE6F5FE"/>
    <w:rsid w:val="BEDF6F95"/>
    <w:rsid w:val="BF74963B"/>
    <w:rsid w:val="BFFFD0ED"/>
    <w:rsid w:val="CDB75898"/>
    <w:rsid w:val="D65F4B2B"/>
    <w:rsid w:val="D6AE4FB8"/>
    <w:rsid w:val="DA6ED3ED"/>
    <w:rsid w:val="DEBFC5E4"/>
    <w:rsid w:val="DF5389B6"/>
    <w:rsid w:val="DF7FA38C"/>
    <w:rsid w:val="DFBBA8A5"/>
    <w:rsid w:val="DFF72692"/>
    <w:rsid w:val="E3F349BD"/>
    <w:rsid w:val="E7F7E426"/>
    <w:rsid w:val="F162EEBA"/>
    <w:rsid w:val="F5DF31E8"/>
    <w:rsid w:val="F5FF058D"/>
    <w:rsid w:val="F7798478"/>
    <w:rsid w:val="F7FACEE1"/>
    <w:rsid w:val="F7FFF8D3"/>
    <w:rsid w:val="F8F3B9E8"/>
    <w:rsid w:val="FBB77B3F"/>
    <w:rsid w:val="FCCD29DF"/>
    <w:rsid w:val="FCFFFF2F"/>
    <w:rsid w:val="FD7DAC41"/>
    <w:rsid w:val="FDB97745"/>
    <w:rsid w:val="FDBF8288"/>
    <w:rsid w:val="FF7749E2"/>
    <w:rsid w:val="FFDF5FCD"/>
    <w:rsid w:val="FF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ros/1.dot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1.dotx</Template>
  <Pages>6</Pages>
  <Words>2674</Words>
  <Characters>3652</Characters>
  <Lines>0</Lines>
  <Paragraphs>0</Paragraphs>
  <TotalTime>592</TotalTime>
  <ScaleCrop>false</ScaleCrop>
  <LinksUpToDate>false</LinksUpToDate>
  <CharactersWithSpaces>3680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2025-04-10T11:31:00Z</dcterms:created>
  <dc:creator>ros</dc:creator>
  <cp:lastModifiedBy>ros</cp:lastModifiedBy>
  <dcterms:modified xsi:type="dcterms:W3CDTF">2025-04-10T11:40:18Z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6B984E22C1327F999C3BF767394EEC4E_41</vt:lpwstr>
  </property>
</Properties>
</file>